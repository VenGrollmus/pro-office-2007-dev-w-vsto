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jc w:val="center"/>
        <w:tblLook w:val="01E0"/>
      </w:tblPr>
      <w:tblGrid>
        <w:gridCol w:w="1955"/>
        <w:gridCol w:w="290"/>
        <w:gridCol w:w="8058"/>
      </w:tblGrid>
      <w:tr w:rsidR="00690E72">
        <w:trPr>
          <w:trHeight w:val="1080"/>
          <w:jc w:val="center"/>
        </w:trPr>
        <w:tc>
          <w:tcPr>
            <w:tcW w:w="195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:rsidR="00690E72" w:rsidRDefault="00690E72">
            <w:pPr>
              <w:pStyle w:val="NoSpacing"/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0E72" w:rsidRDefault="00690E72">
            <w:pPr>
              <w:pStyle w:val="NoSpacing"/>
            </w:pPr>
          </w:p>
        </w:tc>
        <w:tc>
          <w:tcPr>
            <w:tcW w:w="8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216" w:type="dxa"/>
              <w:bottom w:w="115" w:type="dxa"/>
              <w:right w:w="115" w:type="dxa"/>
            </w:tcMar>
            <w:vAlign w:val="center"/>
          </w:tcPr>
          <w:sdt>
            <w:sdtPr>
              <w:alias w:val="SenderCompanyName"/>
              <w:tag w:val="SenderCompanyName"/>
              <w:id w:val="76899391"/>
              <w:lock w:val="sdtLocked"/>
              <w:placeholder>
                <w:docPart w:val="B1C9C84D747B4F98BCAD79221676CDAA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690E72" w:rsidRDefault="00DB3C9E">
                <w:pPr>
                  <w:pStyle w:val="CompanyName"/>
                </w:pPr>
                <w:r>
                  <w:t>[TYPE THE SENDER COMPANY NAME]</w:t>
                </w:r>
              </w:p>
            </w:sdtContent>
          </w:sdt>
          <w:sdt>
            <w:sdtPr>
              <w:alias w:val="SenderCompanyAddress"/>
              <w:tag w:val="SenderCompanyAddress"/>
              <w:id w:val="76899407"/>
              <w:lock w:val="sdtLocked"/>
              <w:placeholder>
                <w:docPart w:val="E78E8E2626BF4E4EB91346F5F2D8978D"/>
              </w:placeholder>
              <w:showingPlcHdr/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Content>
              <w:p w:rsidR="00690E72" w:rsidRDefault="00DB3C9E">
                <w:pPr>
                  <w:pStyle w:val="CompanyAddress"/>
                </w:pPr>
                <w:r>
                  <w:t>[Type the sender company address]</w:t>
                </w:r>
              </w:p>
            </w:sdtContent>
          </w:sdt>
        </w:tc>
      </w:tr>
      <w:tr w:rsidR="00690E72">
        <w:trPr>
          <w:trHeight w:val="1080"/>
          <w:jc w:val="center"/>
        </w:trPr>
        <w:sdt>
          <w:sdtPr>
            <w:alias w:val="FaxDate"/>
            <w:tag w:val="FaxDate"/>
            <w:id w:val="17099704"/>
            <w:lock w:val="sdtLocked"/>
            <w:placeholder>
              <w:docPart w:val="37CCEC0E30CE4B399C750B7F7F9650F5"/>
            </w:placeholder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955" w:type="dxa"/>
                <w:tcBorders>
                  <w:top w:val="single" w:sz="12" w:space="0" w:color="000000" w:themeColor="text1"/>
                  <w:left w:val="single" w:sz="12" w:space="0" w:color="000000" w:themeColor="text1"/>
                  <w:bottom w:val="single" w:sz="12" w:space="0" w:color="000000" w:themeColor="text1"/>
                  <w:right w:val="single" w:sz="12" w:space="0" w:color="000000" w:themeColor="text1"/>
                </w:tcBorders>
                <w:vAlign w:val="center"/>
              </w:tcPr>
              <w:p w:rsidR="00690E72" w:rsidRDefault="00DB3C9E">
                <w:pPr>
                  <w:pStyle w:val="NoSpacing"/>
                  <w:jc w:val="center"/>
                </w:pPr>
                <w:r>
                  <w:t>[Pick the date]</w:t>
                </w:r>
              </w:p>
            </w:tc>
          </w:sdtContent>
        </w:sdt>
        <w:tc>
          <w:tcPr>
            <w:tcW w:w="29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vAlign w:val="center"/>
          </w:tcPr>
          <w:p w:rsidR="00690E72" w:rsidRDefault="00690E72">
            <w:pPr>
              <w:pStyle w:val="NoSpacing"/>
            </w:pPr>
          </w:p>
        </w:tc>
        <w:tc>
          <w:tcPr>
            <w:tcW w:w="8058" w:type="dxa"/>
            <w:tcBorders>
              <w:top w:val="nil"/>
              <w:left w:val="nil"/>
            </w:tcBorders>
            <w:shd w:val="clear" w:color="auto" w:fill="000000" w:themeFill="text1"/>
            <w:tcMar>
              <w:top w:w="115" w:type="dxa"/>
              <w:left w:w="216" w:type="dxa"/>
              <w:bottom w:w="115" w:type="dxa"/>
              <w:right w:w="115" w:type="dxa"/>
            </w:tcMar>
            <w:vAlign w:val="center"/>
          </w:tcPr>
          <w:p w:rsidR="00690E72" w:rsidRDefault="00DB3C9E">
            <w:pPr>
              <w:pStyle w:val="NoSpacing"/>
              <w:rPr>
                <w:rFonts w:asciiTheme="majorHAnsi" w:hAnsiTheme="majorHAnsi"/>
                <w:b/>
                <w:color w:val="FFFFFF" w:themeColor="background1"/>
                <w:sz w:val="96"/>
                <w:szCs w:val="96"/>
              </w:rPr>
            </w:pPr>
            <w:r>
              <w:rPr>
                <w:b/>
                <w:color w:val="FFFFFF" w:themeColor="background1"/>
                <w:sz w:val="96"/>
                <w:szCs w:val="96"/>
              </w:rPr>
              <w:t>FAX</w:t>
            </w:r>
          </w:p>
        </w:tc>
      </w:tr>
      <w:tr w:rsidR="00690E72">
        <w:trPr>
          <w:trHeight w:val="432"/>
          <w:jc w:val="center"/>
        </w:trPr>
        <w:tc>
          <w:tcPr>
            <w:tcW w:w="22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690E72" w:rsidRDefault="00690E72">
            <w:pPr>
              <w:pStyle w:val="NoSpacing"/>
            </w:pPr>
          </w:p>
          <w:p w:rsidR="00690E72" w:rsidRDefault="00690E72">
            <w:pPr>
              <w:pStyle w:val="NoSpacing"/>
            </w:pPr>
          </w:p>
        </w:tc>
        <w:tc>
          <w:tcPr>
            <w:tcW w:w="8058" w:type="dxa"/>
            <w:tcBorders>
              <w:left w:val="nil"/>
              <w:bottom w:val="nil"/>
              <w:right w:val="nil"/>
            </w:tcBorders>
          </w:tcPr>
          <w:p w:rsidR="00690E72" w:rsidRDefault="00690E72">
            <w:pPr>
              <w:pStyle w:val="NoSpacing"/>
            </w:pPr>
          </w:p>
        </w:tc>
      </w:tr>
      <w:tr w:rsidR="00690E72">
        <w:trPr>
          <w:trHeight w:val="720"/>
          <w:jc w:val="center"/>
        </w:trPr>
        <w:tc>
          <w:tcPr>
            <w:tcW w:w="2245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690E72" w:rsidRDefault="00690E72">
            <w:pPr>
              <w:pStyle w:val="NoSpacing"/>
            </w:pPr>
          </w:p>
        </w:tc>
        <w:tc>
          <w:tcPr>
            <w:tcW w:w="8058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vAlign w:val="center"/>
          </w:tcPr>
          <w:p w:rsidR="00690E72" w:rsidRDefault="00DB3C9E">
            <w:pPr>
              <w:pStyle w:val="NoSpacing"/>
              <w:rPr>
                <w:b/>
                <w:sz w:val="32"/>
                <w:szCs w:val="32"/>
              </w:rPr>
            </w:pPr>
            <w:r>
              <w:rPr>
                <w:rStyle w:val="CategoryChar"/>
                <w:sz w:val="32"/>
                <w:szCs w:val="32"/>
              </w:rPr>
              <w:t>To:</w:t>
            </w:r>
            <w:r>
              <w:rPr>
                <w:sz w:val="32"/>
                <w:szCs w:val="32"/>
              </w:rPr>
              <w:t xml:space="preserve"> </w:t>
            </w:r>
            <w:sdt>
              <w:sdtPr>
                <w:rPr>
                  <w:rFonts w:cstheme="minorHAnsi"/>
                  <w:sz w:val="32"/>
                  <w:szCs w:val="32"/>
                </w:rPr>
                <w:alias w:val="RecipientName"/>
                <w:tag w:val="RecipientName"/>
                <w:id w:val="337481963"/>
                <w:lock w:val="sdtLocked"/>
                <w:placeholder>
                  <w:docPart w:val="AB4C134B8E2542F089413E5D3CABAD6B"/>
                </w:placeholder>
                <w:showingPlcHdr/>
                <w:text/>
              </w:sdtPr>
              <w:sdtContent>
                <w:r>
                  <w:rPr>
                    <w:sz w:val="32"/>
                    <w:szCs w:val="32"/>
                  </w:rPr>
                  <w:t>[Type the recipient name]</w:t>
                </w:r>
              </w:sdtContent>
            </w:sdt>
          </w:p>
        </w:tc>
      </w:tr>
      <w:tr w:rsidR="00690E72">
        <w:trPr>
          <w:trHeight w:val="720"/>
          <w:jc w:val="center"/>
        </w:trPr>
        <w:tc>
          <w:tcPr>
            <w:tcW w:w="2245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690E72" w:rsidRDefault="00690E72">
            <w:pPr>
              <w:pStyle w:val="NoSpacing"/>
            </w:pPr>
          </w:p>
        </w:tc>
        <w:tc>
          <w:tcPr>
            <w:tcW w:w="8058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:rsidR="00690E72" w:rsidRDefault="00DB3C9E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rStyle w:val="CategoryChar"/>
              </w:rPr>
              <w:t>Phone: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RecipientPhone"/>
                <w:tag w:val="RecipientPhone"/>
                <w:id w:val="337481985"/>
                <w:lock w:val="sdtLocked"/>
                <w:placeholder>
                  <w:docPart w:val="C15B00B2312C480E9246A0F2116A09FC"/>
                </w:placeholder>
                <w:showingPlcHdr/>
                <w:text/>
              </w:sdtPr>
              <w:sdtContent>
                <w:r>
                  <w:t>[Type the recipient phone number]</w:t>
                </w:r>
              </w:sdtContent>
            </w:sdt>
          </w:p>
        </w:tc>
      </w:tr>
      <w:tr w:rsidR="00690E72">
        <w:trPr>
          <w:trHeight w:val="720"/>
          <w:jc w:val="center"/>
        </w:trPr>
        <w:tc>
          <w:tcPr>
            <w:tcW w:w="2245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690E72" w:rsidRDefault="00690E72">
            <w:pPr>
              <w:pStyle w:val="NoSpacing"/>
            </w:pPr>
          </w:p>
        </w:tc>
        <w:tc>
          <w:tcPr>
            <w:tcW w:w="8058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:rsidR="00690E72" w:rsidRDefault="00DB3C9E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rStyle w:val="CategoryChar"/>
              </w:rPr>
              <w:t>Company Name: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RecipientCompanyName"/>
                <w:tag w:val="RecipientCompanyName"/>
                <w:id w:val="341462077"/>
                <w:lock w:val="sdtLocked"/>
                <w:placeholder>
                  <w:docPart w:val="7BCA67D2F8114479B8A6A3C164C22CC5"/>
                </w:placeholder>
                <w:showingPlcHdr/>
                <w:text/>
              </w:sdtPr>
              <w:sdtContent>
                <w:r>
                  <w:t>[Type the recipient company name]</w:t>
                </w:r>
              </w:sdtContent>
            </w:sdt>
          </w:p>
        </w:tc>
      </w:tr>
      <w:tr w:rsidR="00690E72">
        <w:trPr>
          <w:trHeight w:val="720"/>
          <w:jc w:val="center"/>
        </w:trPr>
        <w:tc>
          <w:tcPr>
            <w:tcW w:w="2245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690E72" w:rsidRDefault="00690E72">
            <w:pPr>
              <w:pStyle w:val="NoSpacing"/>
            </w:pPr>
          </w:p>
        </w:tc>
        <w:tc>
          <w:tcPr>
            <w:tcW w:w="8058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:rsidR="00690E72" w:rsidRDefault="00DB3C9E">
            <w:pPr>
              <w:pStyle w:val="NoSpacing"/>
              <w:rPr>
                <w:sz w:val="24"/>
                <w:szCs w:val="24"/>
              </w:rPr>
            </w:pPr>
            <w:r>
              <w:rPr>
                <w:rStyle w:val="CategoryChar"/>
              </w:rPr>
              <w:t>Fax: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RecipientFax"/>
                <w:tag w:val="RecipientFax"/>
                <w:id w:val="76812448"/>
                <w:lock w:val="sdtLocked"/>
                <w:placeholder>
                  <w:docPart w:val="B71A9DD1EB794F0A87CBB430F18F7BEB"/>
                </w:placeholder>
                <w:showingPlcHdr/>
                <w:text/>
              </w:sdtPr>
              <w:sdtContent>
                <w:r>
                  <w:rPr>
                    <w:sz w:val="24"/>
                    <w:szCs w:val="24"/>
                  </w:rPr>
                  <w:t>[Type the recipient fax number]</w:t>
                </w:r>
              </w:sdtContent>
            </w:sdt>
          </w:p>
        </w:tc>
      </w:tr>
      <w:tr w:rsidR="00690E72">
        <w:trPr>
          <w:trHeight w:val="288"/>
          <w:jc w:val="center"/>
        </w:trPr>
        <w:tc>
          <w:tcPr>
            <w:tcW w:w="2245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690E72" w:rsidRDefault="00690E72"/>
        </w:tc>
        <w:tc>
          <w:tcPr>
            <w:tcW w:w="8058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vAlign w:val="center"/>
          </w:tcPr>
          <w:p w:rsidR="00690E72" w:rsidRDefault="00690E72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690E72">
        <w:trPr>
          <w:trHeight w:val="720"/>
          <w:jc w:val="center"/>
        </w:trPr>
        <w:tc>
          <w:tcPr>
            <w:tcW w:w="2245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690E72" w:rsidRDefault="00690E72"/>
        </w:tc>
        <w:tc>
          <w:tcPr>
            <w:tcW w:w="8058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vAlign w:val="center"/>
          </w:tcPr>
          <w:p w:rsidR="00690E72" w:rsidRDefault="00DB3C9E">
            <w:r>
              <w:rPr>
                <w:rStyle w:val="CategoryChar"/>
                <w:sz w:val="32"/>
                <w:szCs w:val="32"/>
              </w:rPr>
              <w:t>From:</w:t>
            </w:r>
            <w:r>
              <w:t xml:space="preserve"> </w:t>
            </w:r>
            <w:sdt>
              <w:sdtPr>
                <w:rPr>
                  <w:sz w:val="32"/>
                  <w:szCs w:val="32"/>
                </w:rPr>
                <w:alias w:val="SenderName"/>
                <w:tag w:val="SenderName"/>
                <w:id w:val="337481955"/>
                <w:lock w:val="sdtLocked"/>
                <w:placeholder>
                  <w:docPart w:val="8BA22438E98549D287AC241CB4E6DA0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="00FA1E48">
                  <w:rPr>
                    <w:sz w:val="32"/>
                    <w:szCs w:val="32"/>
                  </w:rPr>
                  <w:t>Microsoft</w:t>
                </w:r>
              </w:sdtContent>
            </w:sdt>
          </w:p>
        </w:tc>
      </w:tr>
      <w:tr w:rsidR="00690E72">
        <w:trPr>
          <w:trHeight w:val="720"/>
          <w:jc w:val="center"/>
        </w:trPr>
        <w:tc>
          <w:tcPr>
            <w:tcW w:w="22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690E72" w:rsidRDefault="00690E72"/>
        </w:tc>
        <w:tc>
          <w:tcPr>
            <w:tcW w:w="8058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:rsidR="00690E72" w:rsidRDefault="00DB3C9E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rStyle w:val="CategoryChar"/>
              </w:rPr>
              <w:t>Phone:</w:t>
            </w:r>
            <w:r>
              <w:rPr>
                <w:rStyle w:val="CategoryChar"/>
                <w:b w:val="0"/>
              </w:rPr>
              <w:t xml:space="preserve"> </w:t>
            </w:r>
            <w:sdt>
              <w:sdtPr>
                <w:rPr>
                  <w:rFonts w:cstheme="minorHAnsi"/>
                  <w:b/>
                  <w:sz w:val="24"/>
                  <w:szCs w:val="24"/>
                </w:rPr>
                <w:alias w:val="SenderPhone"/>
                <w:tag w:val="SenderPhone"/>
                <w:id w:val="341462037"/>
                <w:lock w:val="sdtLocked"/>
                <w:placeholder>
                  <w:docPart w:val="80338BB55EBF4708BA59656287F85933"/>
                </w:placeholder>
                <w:showingPlcHdr/>
                <w:text/>
              </w:sdtPr>
              <w:sdtContent>
                <w:r>
                  <w:t>[Type the sender phone number]</w:t>
                </w:r>
              </w:sdtContent>
            </w:sdt>
          </w:p>
        </w:tc>
      </w:tr>
      <w:tr w:rsidR="00690E72">
        <w:trPr>
          <w:trHeight w:val="720"/>
          <w:jc w:val="center"/>
        </w:trPr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0E72" w:rsidRDefault="00690E72"/>
        </w:tc>
        <w:tc>
          <w:tcPr>
            <w:tcW w:w="8058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:rsidR="00690E72" w:rsidRDefault="00DB3C9E">
            <w:pPr>
              <w:pStyle w:val="NoSpacing"/>
              <w:rPr>
                <w:sz w:val="24"/>
                <w:szCs w:val="24"/>
              </w:rPr>
            </w:pPr>
            <w:r>
              <w:rPr>
                <w:rStyle w:val="CategoryChar"/>
              </w:rPr>
              <w:t>Company Name: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SenderCompanyName"/>
                <w:tag w:val="SenderCompanyName"/>
                <w:id w:val="418365292"/>
                <w:placeholder>
                  <w:docPart w:val="C0EDEB90C96245CF892CE2965CBE9C7D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>
                  <w:rPr>
                    <w:sz w:val="24"/>
                    <w:szCs w:val="24"/>
                  </w:rPr>
                  <w:t>[Type the sender company name]</w:t>
                </w:r>
              </w:sdtContent>
            </w:sdt>
          </w:p>
        </w:tc>
      </w:tr>
      <w:tr w:rsidR="00690E72">
        <w:trPr>
          <w:trHeight w:val="720"/>
          <w:jc w:val="center"/>
        </w:trPr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0E72" w:rsidRDefault="00690E72"/>
        </w:tc>
        <w:tc>
          <w:tcPr>
            <w:tcW w:w="8058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vAlign w:val="center"/>
          </w:tcPr>
          <w:p w:rsidR="00690E72" w:rsidRDefault="00DB3C9E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rStyle w:val="CategoryChar"/>
              </w:rPr>
              <w:t>Fax: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SenderFax"/>
                <w:tag w:val="SenderFax"/>
                <w:id w:val="341462222"/>
                <w:lock w:val="sdtLocked"/>
                <w:placeholder>
                  <w:docPart w:val="54AFDD0BB8404492875CD38CCCBA7396"/>
                </w:placeholder>
                <w:showingPlcHdr/>
                <w:text/>
              </w:sdtPr>
              <w:sdtContent>
                <w:r>
                  <w:t>[Type the sender fax number]</w:t>
                </w:r>
              </w:sdtContent>
            </w:sdt>
          </w:p>
        </w:tc>
      </w:tr>
      <w:tr w:rsidR="00690E72">
        <w:trPr>
          <w:trHeight w:val="576"/>
          <w:jc w:val="center"/>
        </w:trPr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0E72" w:rsidRDefault="00690E72"/>
        </w:tc>
        <w:tc>
          <w:tcPr>
            <w:tcW w:w="8058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vAlign w:val="center"/>
          </w:tcPr>
          <w:p w:rsidR="00690E72" w:rsidRDefault="00690E72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690E72">
        <w:trPr>
          <w:trHeight w:val="720"/>
          <w:jc w:val="center"/>
        </w:trPr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0E72" w:rsidRDefault="00690E72"/>
        </w:tc>
        <w:tc>
          <w:tcPr>
            <w:tcW w:w="80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0E72" w:rsidRDefault="00DB3C9E">
            <w:pPr>
              <w:pStyle w:val="NoSpacing"/>
              <w:rPr>
                <w:sz w:val="24"/>
                <w:szCs w:val="24"/>
              </w:rPr>
            </w:pPr>
            <w:r>
              <w:rPr>
                <w:rStyle w:val="CategoryChar"/>
              </w:rPr>
              <w:t>Number of Pages:</w:t>
            </w:r>
            <w:r>
              <w:t xml:space="preserve"> </w:t>
            </w:r>
            <w:sdt>
              <w:sdtPr>
                <w:rPr>
                  <w:sz w:val="24"/>
                  <w:szCs w:val="24"/>
                </w:rPr>
                <w:alias w:val="NumberOfPages"/>
                <w:tag w:val="NumberOfPages"/>
                <w:id w:val="14559377"/>
                <w:lock w:val="sdtLocked"/>
                <w:placeholder>
                  <w:docPart w:val="97B65726EB3048D78BA26A4ABFE0827F"/>
                </w:placeholder>
                <w:showingPlcHdr/>
                <w:text/>
              </w:sdtPr>
              <w:sdtContent>
                <w:r>
                  <w:t>[Type the number of pages sent]</w:t>
                </w:r>
              </w:sdtContent>
            </w:sdt>
          </w:p>
        </w:tc>
      </w:tr>
      <w:tr w:rsidR="00690E72">
        <w:trPr>
          <w:trHeight w:val="720"/>
          <w:jc w:val="center"/>
        </w:trPr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0E72" w:rsidRDefault="00690E72"/>
        </w:tc>
        <w:tc>
          <w:tcPr>
            <w:tcW w:w="8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90E72" w:rsidRDefault="00DB3C9E" w:rsidP="00AB1B0E">
            <w:pPr>
              <w:pStyle w:val="NoSpacing"/>
              <w:rPr>
                <w:sz w:val="24"/>
                <w:szCs w:val="24"/>
              </w:rPr>
            </w:pPr>
            <w:r>
              <w:rPr>
                <w:rStyle w:val="CategoryChar"/>
              </w:rPr>
              <w:t>Urgent: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Urgent"/>
                <w:tag w:val="Urgent"/>
                <w:id w:val="314894355"/>
                <w:lock w:val="sdtLocked"/>
                <w:placeholder>
                  <w:docPart w:val="DefaultPlaceholder_22675703"/>
                </w:placeholder>
                <w:showingPlcHdr/>
              </w:sdtPr>
              <w:sdtContent>
                <w:r w:rsidR="00AB1B0E">
                  <w:rPr>
                    <w:rStyle w:val="PlaceholderText"/>
                  </w:rPr>
                  <w:t>[Is the document urgent?</w:t>
                </w:r>
                <w:r w:rsidR="006A0EC7">
                  <w:rPr>
                    <w:rStyle w:val="PlaceholderText"/>
                  </w:rPr>
                  <w:t>]</w:t>
                </w:r>
              </w:sdtContent>
            </w:sdt>
          </w:p>
        </w:tc>
      </w:tr>
    </w:tbl>
    <w:p w:rsidR="00690E72" w:rsidRDefault="00690E72"/>
    <w:sectPr w:rsidR="00690E72" w:rsidSect="00690E72">
      <w:headerReference w:type="even" r:id="rId8"/>
      <w:footerReference w:type="default" r:id="rId9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24B" w:rsidRDefault="00F9424B">
      <w:pPr>
        <w:spacing w:line="240" w:lineRule="auto"/>
      </w:pPr>
      <w:r>
        <w:separator/>
      </w:r>
    </w:p>
  </w:endnote>
  <w:endnote w:type="continuationSeparator" w:id="1">
    <w:p w:rsidR="00F9424B" w:rsidRDefault="00F94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E72" w:rsidRDefault="00690E72">
    <w:pPr>
      <w:pStyle w:val="Footer"/>
    </w:pPr>
  </w:p>
  <w:p w:rsidR="00690E72" w:rsidRDefault="00DB3C9E">
    <w:pPr>
      <w:pStyle w:val="FooterOdd"/>
      <w:pBdr>
        <w:top w:val="single" w:sz="4" w:space="1" w:color="auto"/>
      </w:pBdr>
      <w:rPr>
        <w:color w:val="auto"/>
      </w:rPr>
    </w:pPr>
    <w:r>
      <w:rPr>
        <w:color w:val="auto"/>
      </w:rPr>
      <w:t xml:space="preserve">Page </w:t>
    </w:r>
    <w:fldSimple w:instr=" PAGE   \* MERGEFORMAT ">
      <w:r>
        <w:rPr>
          <w:noProof/>
          <w:color w:val="auto"/>
          <w:sz w:val="24"/>
          <w:szCs w:val="24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24B" w:rsidRDefault="00F9424B">
      <w:pPr>
        <w:spacing w:line="240" w:lineRule="auto"/>
      </w:pPr>
      <w:r>
        <w:separator/>
      </w:r>
    </w:p>
  </w:footnote>
  <w:footnote w:type="continuationSeparator" w:id="1">
    <w:p w:rsidR="00F9424B" w:rsidRDefault="00F9424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78373"/>
      <w:placeholder>
        <w:docPart w:val="72EE4820574645A8922B9870E599035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Content>
      <w:p w:rsidR="00690E72" w:rsidRDefault="00DB3C9E">
        <w:pPr>
          <w:pStyle w:val="HeaderEven"/>
        </w:pPr>
        <w:r>
          <w:t>[Pick the date]</w:t>
        </w:r>
      </w:p>
    </w:sdtContent>
  </w:sdt>
  <w:p w:rsidR="00690E72" w:rsidRDefault="00690E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F230D8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rmsDesign/>
  <w:attachedTemplate r:id="rId1"/>
  <w:defaultTabStop w:val="720"/>
  <w:drawingGridHorizontalSpacing w:val="115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4248F"/>
    <w:rsid w:val="0027134C"/>
    <w:rsid w:val="003F245D"/>
    <w:rsid w:val="00690E72"/>
    <w:rsid w:val="006A0EC7"/>
    <w:rsid w:val="00AB1B0E"/>
    <w:rsid w:val="00DB3C9E"/>
    <w:rsid w:val="00E56F52"/>
    <w:rsid w:val="00F4248F"/>
    <w:rsid w:val="00F9424B"/>
    <w:rsid w:val="00FA1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uiPriority="4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7"/>
    <w:lsdException w:name="Default Paragraph Font" w:uiPriority="1"/>
    <w:lsdException w:name="Subtitle" w:semiHidden="0" w:uiPriority="11" w:unhideWhenUsed="0" w:qFormat="1"/>
    <w:lsdException w:name="Salutation" w:uiPriority="6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 w:qFormat="1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E72"/>
    <w:pPr>
      <w:spacing w:after="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690E72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90E72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90E72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90E72"/>
    <w:pPr>
      <w:spacing w:before="24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90E72"/>
    <w:pPr>
      <w:spacing w:before="20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690E72"/>
    <w:pPr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90E72"/>
    <w:pPr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690E72"/>
    <w:pPr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90E72"/>
    <w:pPr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90E72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690E72"/>
    <w:pPr>
      <w:spacing w:line="240" w:lineRule="auto"/>
    </w:pPr>
  </w:style>
  <w:style w:type="paragraph" w:customStyle="1" w:styleId="CompanyName">
    <w:name w:val="Company Name"/>
    <w:basedOn w:val="Normal"/>
    <w:uiPriority w:val="2"/>
    <w:qFormat/>
    <w:rsid w:val="00690E72"/>
    <w:rPr>
      <w:rFonts w:cstheme="minorHAnsi"/>
      <w:b/>
      <w:sz w:val="28"/>
      <w:szCs w:val="36"/>
    </w:rPr>
  </w:style>
  <w:style w:type="paragraph" w:customStyle="1" w:styleId="Category">
    <w:name w:val="Category"/>
    <w:basedOn w:val="Normal"/>
    <w:link w:val="CategoryChar"/>
    <w:uiPriority w:val="49"/>
    <w:unhideWhenUsed/>
    <w:rsid w:val="00690E72"/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uiPriority w:val="49"/>
    <w:rsid w:val="00690E72"/>
    <w:rPr>
      <w:rFonts w:cs="Times New Roman"/>
      <w:b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E72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690E72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690E72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690E72"/>
    <w:rPr>
      <w:b/>
      <w:bCs/>
      <w:caps/>
      <w:sz w:val="16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690E72"/>
    <w:pPr>
      <w:spacing w:before="400" w:after="400"/>
      <w:ind w:left="5760"/>
    </w:pPr>
    <w:rPr>
      <w:i/>
    </w:rPr>
  </w:style>
  <w:style w:type="character" w:customStyle="1" w:styleId="ClosingChar">
    <w:name w:val="Closing Char"/>
    <w:basedOn w:val="DefaultParagraphFont"/>
    <w:link w:val="Closing"/>
    <w:uiPriority w:val="7"/>
    <w:semiHidden/>
    <w:rsid w:val="00690E72"/>
    <w:rPr>
      <w:rFonts w:cs="Times New Roman"/>
      <w:i/>
      <w:sz w:val="23"/>
      <w:szCs w:val="20"/>
      <w:lang w:eastAsia="ja-JP"/>
    </w:rPr>
  </w:style>
  <w:style w:type="paragraph" w:customStyle="1" w:styleId="CompanyAddress">
    <w:name w:val="Company Address"/>
    <w:basedOn w:val="Normal"/>
    <w:uiPriority w:val="2"/>
    <w:rsid w:val="00690E72"/>
    <w:rPr>
      <w:sz w:val="24"/>
      <w:szCs w:val="23"/>
    </w:rPr>
  </w:style>
  <w:style w:type="character" w:styleId="Emphasis">
    <w:name w:val="Emphasis"/>
    <w:uiPriority w:val="20"/>
    <w:qFormat/>
    <w:rsid w:val="00690E72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690E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E72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690E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0E72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90E72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E72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E72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E72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E72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E72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E72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E72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E72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690E72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90E72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690E72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E72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690E72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table" w:customStyle="1" w:styleId="B2LightShadingAccent2">
    <w:name w:val="B2 Light Shading Accent 2"/>
    <w:basedOn w:val="TableNormal"/>
    <w:uiPriority w:val="42"/>
    <w:qFormat/>
    <w:rsid w:val="00690E72"/>
    <w:pPr>
      <w:spacing w:after="0" w:line="240" w:lineRule="auto"/>
    </w:pPr>
    <w:rPr>
      <w:rFonts w:eastAsia="Times New Roman" w:cs="Times New Roman"/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paragraph" w:styleId="List">
    <w:name w:val="List"/>
    <w:basedOn w:val="Normal"/>
    <w:uiPriority w:val="99"/>
    <w:unhideWhenUsed/>
    <w:rsid w:val="00690E72"/>
    <w:pPr>
      <w:ind w:left="360" w:hanging="360"/>
    </w:pPr>
  </w:style>
  <w:style w:type="paragraph" w:styleId="List2">
    <w:name w:val="List 2"/>
    <w:basedOn w:val="Normal"/>
    <w:uiPriority w:val="99"/>
    <w:unhideWhenUsed/>
    <w:rsid w:val="00690E72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690E72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690E72"/>
    <w:pPr>
      <w:numPr>
        <w:numId w:val="13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690E72"/>
    <w:pPr>
      <w:numPr>
        <w:numId w:val="14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690E72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690E72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690E72"/>
    <w:pPr>
      <w:ind w:left="720"/>
      <w:contextualSpacing/>
    </w:pPr>
  </w:style>
  <w:style w:type="numbering" w:customStyle="1" w:styleId="MedianListStyle">
    <w:name w:val="Median List Style"/>
    <w:uiPriority w:val="99"/>
    <w:rsid w:val="00690E72"/>
    <w:pPr>
      <w:numPr>
        <w:numId w:val="11"/>
      </w:numPr>
    </w:pPr>
  </w:style>
  <w:style w:type="paragraph" w:styleId="NormalIndent">
    <w:name w:val="Normal Indent"/>
    <w:basedOn w:val="Normal"/>
    <w:uiPriority w:val="49"/>
    <w:unhideWhenUsed/>
    <w:rsid w:val="00690E72"/>
    <w:pPr>
      <w:ind w:left="720"/>
      <w:contextualSpacing/>
    </w:pPr>
  </w:style>
  <w:style w:type="paragraph" w:customStyle="1" w:styleId="PersonalName">
    <w:name w:val="Personal Name"/>
    <w:basedOn w:val="Normal"/>
    <w:uiPriority w:val="8"/>
    <w:semiHidden/>
    <w:unhideWhenUsed/>
    <w:qFormat/>
    <w:rsid w:val="00690E72"/>
    <w:pPr>
      <w:pBdr>
        <w:top w:val="single" w:sz="12" w:space="1" w:color="DD8047" w:themeColor="accent2"/>
      </w:pBdr>
      <w:jc w:val="right"/>
    </w:pPr>
    <w:rPr>
      <w:smallCaps/>
      <w:sz w:val="48"/>
    </w:rPr>
  </w:style>
  <w:style w:type="character" w:styleId="PlaceholderText">
    <w:name w:val="Placeholder Text"/>
    <w:basedOn w:val="DefaultParagraphFont"/>
    <w:uiPriority w:val="99"/>
    <w:semiHidden/>
    <w:rsid w:val="00690E72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690E72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690E72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RecipientsAddress">
    <w:name w:val="Recipient's Address"/>
    <w:basedOn w:val="NoSpacing"/>
    <w:uiPriority w:val="5"/>
    <w:rsid w:val="00690E72"/>
  </w:style>
  <w:style w:type="paragraph" w:styleId="Salutation">
    <w:name w:val="Salutation"/>
    <w:basedOn w:val="Normal"/>
    <w:next w:val="Normal"/>
    <w:link w:val="SalutationChar"/>
    <w:uiPriority w:val="6"/>
    <w:unhideWhenUsed/>
    <w:rsid w:val="00690E72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sid w:val="00690E72"/>
    <w:rPr>
      <w:rFonts w:cs="Times New Roman"/>
      <w:b/>
      <w:sz w:val="23"/>
      <w:szCs w:val="20"/>
      <w:lang w:eastAsia="ja-JP"/>
    </w:rPr>
  </w:style>
  <w:style w:type="paragraph" w:customStyle="1" w:styleId="Section">
    <w:name w:val="Section"/>
    <w:basedOn w:val="Normal"/>
    <w:uiPriority w:val="48"/>
    <w:semiHidden/>
    <w:unhideWhenUsed/>
    <w:rsid w:val="00690E72"/>
    <w:pPr>
      <w:spacing w:before="320"/>
    </w:pPr>
    <w:rPr>
      <w:smallCaps/>
      <w:sz w:val="32"/>
    </w:rPr>
  </w:style>
  <w:style w:type="paragraph" w:customStyle="1" w:styleId="SendersAddress">
    <w:name w:val="Sender's Address"/>
    <w:basedOn w:val="NoSpacing"/>
    <w:uiPriority w:val="2"/>
    <w:qFormat/>
    <w:rsid w:val="00690E72"/>
    <w:pPr>
      <w:jc w:val="right"/>
    </w:pPr>
    <w:rPr>
      <w:rFonts w:asciiTheme="majorHAnsi" w:hAnsiTheme="majorHAnsi"/>
    </w:rPr>
  </w:style>
  <w:style w:type="character" w:styleId="Strong">
    <w:name w:val="Strong"/>
    <w:uiPriority w:val="22"/>
    <w:qFormat/>
    <w:rsid w:val="00690E72"/>
    <w:rPr>
      <w:rFonts w:asciiTheme="minorHAnsi" w:hAnsiTheme="minorHAnsi"/>
      <w:b/>
      <w:color w:val="DD8047" w:themeColor="accent2"/>
    </w:rPr>
  </w:style>
  <w:style w:type="paragraph" w:customStyle="1" w:styleId="Subsection">
    <w:name w:val="Subsection"/>
    <w:basedOn w:val="Normal"/>
    <w:uiPriority w:val="48"/>
    <w:semiHidden/>
    <w:unhideWhenUsed/>
    <w:rsid w:val="00690E72"/>
    <w:rPr>
      <w:caps/>
    </w:rPr>
  </w:style>
  <w:style w:type="paragraph" w:styleId="Subtitle">
    <w:name w:val="Subtitle"/>
    <w:basedOn w:val="Normal"/>
    <w:link w:val="SubtitleChar"/>
    <w:uiPriority w:val="11"/>
    <w:rsid w:val="00690E72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90E72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690E72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690E72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90E72"/>
    <w:pPr>
      <w:ind w:left="220" w:hanging="220"/>
    </w:pPr>
  </w:style>
  <w:style w:type="paragraph" w:styleId="Title">
    <w:name w:val="Title"/>
    <w:basedOn w:val="Normal"/>
    <w:link w:val="TitleChar"/>
    <w:uiPriority w:val="10"/>
    <w:rsid w:val="00690E72"/>
    <w:pPr>
      <w:spacing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90E72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690E72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690E72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690E72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690E72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690E72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690E72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690E72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690E72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690E72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semiHidden/>
    <w:unhideWhenUsed/>
    <w:rsid w:val="00690E72"/>
    <w:pPr>
      <w:pBdr>
        <w:top w:val="single" w:sz="4" w:space="1" w:color="94B6D2" w:themeColor="accent1"/>
      </w:pBdr>
      <w:spacing w:after="180"/>
    </w:pPr>
    <w:rPr>
      <w:color w:val="775F55" w:themeColor="text2"/>
      <w:sz w:val="20"/>
    </w:rPr>
  </w:style>
  <w:style w:type="paragraph" w:customStyle="1" w:styleId="FooterOdd">
    <w:name w:val="Footer Odd"/>
    <w:basedOn w:val="Normal"/>
    <w:uiPriority w:val="49"/>
    <w:unhideWhenUsed/>
    <w:rsid w:val="00690E72"/>
    <w:pPr>
      <w:pBdr>
        <w:top w:val="single" w:sz="4" w:space="1" w:color="94B6D2" w:themeColor="accent1"/>
      </w:pBdr>
      <w:spacing w:after="180"/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49"/>
    <w:semiHidden/>
    <w:unhideWhenUsed/>
    <w:rsid w:val="00690E72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iPriority w:val="49"/>
    <w:semiHidden/>
    <w:unhideWhenUsed/>
    <w:rsid w:val="00690E72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3"/>
    <w:qFormat/>
    <w:rsid w:val="00690E72"/>
    <w:pPr>
      <w:jc w:val="right"/>
    </w:pPr>
    <w:rPr>
      <w:rFonts w:asciiTheme="majorHAnsi" w:hAnsiTheme="maj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D_VSTO\c09\CreateFaxCoverSheet\MeridianFa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C9C84D747B4F98BCAD79221676C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7E7C6-C7FE-4643-ADCE-63FE28E967FD}"/>
      </w:docPartPr>
      <w:docPartBody>
        <w:p w:rsidR="00276438" w:rsidRDefault="001F3EEA">
          <w:pPr>
            <w:pStyle w:val="B1C9C84D747B4F98BCAD79221676CDAA"/>
          </w:pPr>
          <w:r>
            <w:t>[TYPE THE SENDER COMPANY NAME]</w:t>
          </w:r>
        </w:p>
      </w:docPartBody>
    </w:docPart>
    <w:docPart>
      <w:docPartPr>
        <w:name w:val="E78E8E2626BF4E4EB91346F5F2D89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D78D7-59F9-48D8-8D12-3AC05B7E4834}"/>
      </w:docPartPr>
      <w:docPartBody>
        <w:p w:rsidR="00276438" w:rsidRDefault="001F3EEA">
          <w:pPr>
            <w:pStyle w:val="E78E8E2626BF4E4EB91346F5F2D8978D"/>
          </w:pPr>
          <w:r>
            <w:t>[Type the sender company address]</w:t>
          </w:r>
        </w:p>
      </w:docPartBody>
    </w:docPart>
    <w:docPart>
      <w:docPartPr>
        <w:name w:val="37CCEC0E30CE4B399C750B7F7F965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1228A-9082-40A1-87A2-A9515B173ADB}"/>
      </w:docPartPr>
      <w:docPartBody>
        <w:p w:rsidR="00276438" w:rsidRDefault="001F3EEA">
          <w:pPr>
            <w:pStyle w:val="37CCEC0E30CE4B399C750B7F7F9650F5"/>
          </w:pPr>
          <w:r>
            <w:t>[Pick the date]</w:t>
          </w:r>
        </w:p>
      </w:docPartBody>
    </w:docPart>
    <w:docPart>
      <w:docPartPr>
        <w:name w:val="AB4C134B8E2542F089413E5D3CABA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876B1-DC10-4A1C-887F-63BD7CE8C696}"/>
      </w:docPartPr>
      <w:docPartBody>
        <w:p w:rsidR="00276438" w:rsidRDefault="001F3EEA">
          <w:pPr>
            <w:pStyle w:val="AB4C134B8E2542F089413E5D3CABAD6B"/>
          </w:pPr>
          <w:r>
            <w:rPr>
              <w:sz w:val="32"/>
              <w:szCs w:val="32"/>
            </w:rPr>
            <w:t>[Type the recipient name]</w:t>
          </w:r>
        </w:p>
      </w:docPartBody>
    </w:docPart>
    <w:docPart>
      <w:docPartPr>
        <w:name w:val="C15B00B2312C480E9246A0F2116A0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56D4D-4100-414F-9630-A550DF13C13F}"/>
      </w:docPartPr>
      <w:docPartBody>
        <w:p w:rsidR="00276438" w:rsidRDefault="001F3EEA">
          <w:pPr>
            <w:pStyle w:val="C15B00B2312C480E9246A0F2116A09FC"/>
          </w:pPr>
          <w:r>
            <w:t>[Type the recipient phone number]</w:t>
          </w:r>
        </w:p>
      </w:docPartBody>
    </w:docPart>
    <w:docPart>
      <w:docPartPr>
        <w:name w:val="7BCA67D2F8114479B8A6A3C164C22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6F928-71AA-4674-A266-E8661BAF396D}"/>
      </w:docPartPr>
      <w:docPartBody>
        <w:p w:rsidR="00276438" w:rsidRDefault="001F3EEA">
          <w:pPr>
            <w:pStyle w:val="7BCA67D2F8114479B8A6A3C164C22CC5"/>
          </w:pPr>
          <w:r>
            <w:t>[Type the recipient company name]</w:t>
          </w:r>
        </w:p>
      </w:docPartBody>
    </w:docPart>
    <w:docPart>
      <w:docPartPr>
        <w:name w:val="B71A9DD1EB794F0A87CBB430F18F7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BD3CE-246E-4347-B8D6-2A568ED70BB5}"/>
      </w:docPartPr>
      <w:docPartBody>
        <w:p w:rsidR="00276438" w:rsidRDefault="001F3EEA">
          <w:pPr>
            <w:pStyle w:val="B71A9DD1EB794F0A87CBB430F18F7BEB"/>
          </w:pPr>
          <w:r>
            <w:rPr>
              <w:sz w:val="24"/>
              <w:szCs w:val="24"/>
            </w:rPr>
            <w:t>[Type the recipient fax number]</w:t>
          </w:r>
        </w:p>
      </w:docPartBody>
    </w:docPart>
    <w:docPart>
      <w:docPartPr>
        <w:name w:val="8BA22438E98549D287AC241CB4E6D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4DF5F-989D-4FB9-9AD0-87850D96E6A5}"/>
      </w:docPartPr>
      <w:docPartBody>
        <w:p w:rsidR="00276438" w:rsidRDefault="001F3EEA">
          <w:pPr>
            <w:pStyle w:val="8BA22438E98549D287AC241CB4E6DA0F"/>
          </w:pPr>
          <w:r>
            <w:rPr>
              <w:rFonts w:cstheme="minorHAnsi"/>
              <w:sz w:val="32"/>
              <w:szCs w:val="32"/>
            </w:rPr>
            <w:t>[Type the sender name]</w:t>
          </w:r>
        </w:p>
      </w:docPartBody>
    </w:docPart>
    <w:docPart>
      <w:docPartPr>
        <w:name w:val="80338BB55EBF4708BA59656287F85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EC70A-ADA2-4001-847C-457C8C7B87DD}"/>
      </w:docPartPr>
      <w:docPartBody>
        <w:p w:rsidR="00276438" w:rsidRDefault="001F3EEA">
          <w:pPr>
            <w:pStyle w:val="80338BB55EBF4708BA59656287F85933"/>
          </w:pPr>
          <w:r>
            <w:t>[Type the sender phone number]</w:t>
          </w:r>
        </w:p>
      </w:docPartBody>
    </w:docPart>
    <w:docPart>
      <w:docPartPr>
        <w:name w:val="C0EDEB90C96245CF892CE2965CBE9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7B996-F892-4CA5-9EEB-8998D1F01405}"/>
      </w:docPartPr>
      <w:docPartBody>
        <w:p w:rsidR="00276438" w:rsidRDefault="001F3EEA">
          <w:pPr>
            <w:pStyle w:val="C0EDEB90C96245CF892CE2965CBE9C7D"/>
          </w:pPr>
          <w:r>
            <w:rPr>
              <w:sz w:val="24"/>
              <w:szCs w:val="24"/>
            </w:rPr>
            <w:t>[Type the sender company name]</w:t>
          </w:r>
        </w:p>
      </w:docPartBody>
    </w:docPart>
    <w:docPart>
      <w:docPartPr>
        <w:name w:val="54AFDD0BB8404492875CD38CCCBA7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D00BF-AD08-485F-AAD6-E021A2092027}"/>
      </w:docPartPr>
      <w:docPartBody>
        <w:p w:rsidR="00276438" w:rsidRDefault="001F3EEA">
          <w:pPr>
            <w:pStyle w:val="54AFDD0BB8404492875CD38CCCBA7396"/>
          </w:pPr>
          <w:r>
            <w:t>[Type the sender fax number]</w:t>
          </w:r>
        </w:p>
      </w:docPartBody>
    </w:docPart>
    <w:docPart>
      <w:docPartPr>
        <w:name w:val="97B65726EB3048D78BA26A4ABFE08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76C2E-35C4-4F63-8469-B8CD41F8EBA6}"/>
      </w:docPartPr>
      <w:docPartBody>
        <w:p w:rsidR="00276438" w:rsidRDefault="001F3EEA">
          <w:pPr>
            <w:pStyle w:val="97B65726EB3048D78BA26A4ABFE0827F"/>
          </w:pPr>
          <w:r>
            <w:t>[Type the number of pages sent]</w:t>
          </w:r>
        </w:p>
      </w:docPartBody>
    </w:docPart>
    <w:docPart>
      <w:docPartPr>
        <w:name w:val="72EE4820574645A8922B9870E5990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B020D-611F-4AFA-ADB8-CBB04BC36BBF}"/>
      </w:docPartPr>
      <w:docPartBody>
        <w:p w:rsidR="00276438" w:rsidRDefault="001F3EEA">
          <w:pPr>
            <w:pStyle w:val="72EE4820574645A8922B9870E599035D"/>
          </w:pPr>
          <w:r>
            <w:t>[Pick the date]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75644-3C27-41F4-8B41-791437702168}"/>
      </w:docPartPr>
      <w:docPartBody>
        <w:p w:rsidR="00000000" w:rsidRDefault="00276438">
          <w:r w:rsidRPr="00542E2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F3EEA"/>
    <w:rsid w:val="001F3EEA"/>
    <w:rsid w:val="00276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C9C84D747B4F98BCAD79221676CDAA">
    <w:name w:val="B1C9C84D747B4F98BCAD79221676CDAA"/>
    <w:rsid w:val="00276438"/>
  </w:style>
  <w:style w:type="paragraph" w:customStyle="1" w:styleId="E78E8E2626BF4E4EB91346F5F2D8978D">
    <w:name w:val="E78E8E2626BF4E4EB91346F5F2D8978D"/>
    <w:rsid w:val="00276438"/>
  </w:style>
  <w:style w:type="paragraph" w:customStyle="1" w:styleId="37CCEC0E30CE4B399C750B7F7F9650F5">
    <w:name w:val="37CCEC0E30CE4B399C750B7F7F9650F5"/>
    <w:rsid w:val="00276438"/>
  </w:style>
  <w:style w:type="paragraph" w:customStyle="1" w:styleId="AB4C134B8E2542F089413E5D3CABAD6B">
    <w:name w:val="AB4C134B8E2542F089413E5D3CABAD6B"/>
    <w:rsid w:val="00276438"/>
  </w:style>
  <w:style w:type="paragraph" w:customStyle="1" w:styleId="C15B00B2312C480E9246A0F2116A09FC">
    <w:name w:val="C15B00B2312C480E9246A0F2116A09FC"/>
    <w:rsid w:val="00276438"/>
  </w:style>
  <w:style w:type="paragraph" w:customStyle="1" w:styleId="7BCA67D2F8114479B8A6A3C164C22CC5">
    <w:name w:val="7BCA67D2F8114479B8A6A3C164C22CC5"/>
    <w:rsid w:val="00276438"/>
  </w:style>
  <w:style w:type="paragraph" w:customStyle="1" w:styleId="B71A9DD1EB794F0A87CBB430F18F7BEB">
    <w:name w:val="B71A9DD1EB794F0A87CBB430F18F7BEB"/>
    <w:rsid w:val="00276438"/>
  </w:style>
  <w:style w:type="paragraph" w:customStyle="1" w:styleId="8BA22438E98549D287AC241CB4E6DA0F">
    <w:name w:val="8BA22438E98549D287AC241CB4E6DA0F"/>
    <w:rsid w:val="00276438"/>
  </w:style>
  <w:style w:type="paragraph" w:customStyle="1" w:styleId="80338BB55EBF4708BA59656287F85933">
    <w:name w:val="80338BB55EBF4708BA59656287F85933"/>
    <w:rsid w:val="00276438"/>
  </w:style>
  <w:style w:type="paragraph" w:customStyle="1" w:styleId="C0EDEB90C96245CF892CE2965CBE9C7D">
    <w:name w:val="C0EDEB90C96245CF892CE2965CBE9C7D"/>
    <w:rsid w:val="00276438"/>
  </w:style>
  <w:style w:type="paragraph" w:customStyle="1" w:styleId="54AFDD0BB8404492875CD38CCCBA7396">
    <w:name w:val="54AFDD0BB8404492875CD38CCCBA7396"/>
    <w:rsid w:val="00276438"/>
  </w:style>
  <w:style w:type="paragraph" w:customStyle="1" w:styleId="97B65726EB3048D78BA26A4ABFE0827F">
    <w:name w:val="97B65726EB3048D78BA26A4ABFE0827F"/>
    <w:rsid w:val="00276438"/>
  </w:style>
  <w:style w:type="paragraph" w:customStyle="1" w:styleId="E96EC1E106304AD9AD1173AED09A1934">
    <w:name w:val="E96EC1E106304AD9AD1173AED09A1934"/>
    <w:rsid w:val="00276438"/>
  </w:style>
  <w:style w:type="paragraph" w:customStyle="1" w:styleId="72EE4820574645A8922B9870E599035D">
    <w:name w:val="72EE4820574645A8922B9870E599035D"/>
    <w:rsid w:val="00276438"/>
  </w:style>
  <w:style w:type="character" w:styleId="PlaceholderText">
    <w:name w:val="Placeholder Text"/>
    <w:basedOn w:val="DefaultParagraphFont"/>
    <w:uiPriority w:val="99"/>
    <w:semiHidden/>
    <w:rsid w:val="0027643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4F696E03-FBB4-445A-93C3-F1AD85E77290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MeridianFax.dotx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2007-10-08T19:38:00Z</dcterms:created>
  <dcterms:modified xsi:type="dcterms:W3CDTF">2007-10-08T21:10:00Z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